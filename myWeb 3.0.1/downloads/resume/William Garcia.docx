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C4F0" w14:textId="77777777" w:rsidR="00165BAF" w:rsidRPr="00A07D6A" w:rsidRDefault="004154F4" w:rsidP="00165BAF">
      <w:pPr>
        <w:pStyle w:val="ContactInfo"/>
      </w:pPr>
      <w:r>
        <w:t>William Garcia</w:t>
      </w:r>
    </w:p>
    <w:p w14:paraId="0CE30508" w14:textId="77777777" w:rsidR="00165BAF" w:rsidRPr="00DE7766" w:rsidRDefault="004154F4" w:rsidP="00165BAF">
      <w:pPr>
        <w:pStyle w:val="ContactInfo"/>
      </w:pPr>
      <w:r>
        <w:t>1416 W 2</w:t>
      </w:r>
      <w:r w:rsidRPr="004154F4">
        <w:rPr>
          <w:vertAlign w:val="superscript"/>
        </w:rPr>
        <w:t>nd</w:t>
      </w:r>
      <w:r>
        <w:t xml:space="preserve"> St.</w:t>
      </w:r>
      <w:r w:rsidR="00165BAF">
        <w:t xml:space="preserve">, </w:t>
      </w:r>
      <w:r>
        <w:t>Los Angeles CA 90026</w:t>
      </w:r>
    </w:p>
    <w:p w14:paraId="7202AA5E" w14:textId="008AAA47" w:rsidR="007001D6" w:rsidRDefault="00F24373" w:rsidP="00165BAF">
      <w:pPr>
        <w:pStyle w:val="ContactInfo"/>
      </w:pPr>
      <w:r>
        <w:t xml:space="preserve">Phone: </w:t>
      </w:r>
      <w:r w:rsidR="004154F4">
        <w:t>(213) 290-8432</w:t>
      </w:r>
      <w:proofErr w:type="gramStart"/>
      <w:r w:rsidR="00807DFF">
        <w:tab/>
        <w:t xml:space="preserve">  </w:t>
      </w:r>
      <w:r w:rsidR="00933FB4">
        <w:t>Email</w:t>
      </w:r>
      <w:proofErr w:type="gramEnd"/>
      <w:r w:rsidR="00933FB4">
        <w:t xml:space="preserve">: </w:t>
      </w:r>
      <w:hyperlink r:id="rId7" w:history="1">
        <w:r w:rsidR="00933FB4" w:rsidRPr="0008465E">
          <w:rPr>
            <w:rStyle w:val="Hyperlink"/>
          </w:rPr>
          <w:t>Wgarci14@gmail.com</w:t>
        </w:r>
      </w:hyperlink>
      <w:r w:rsidR="00807DFF">
        <w:tab/>
      </w:r>
      <w:r w:rsidR="00933FB4">
        <w:t xml:space="preserve">website: </w:t>
      </w:r>
      <w:hyperlink r:id="rId8" w:history="1">
        <w:r w:rsidR="00933FB4" w:rsidRPr="0008465E">
          <w:rPr>
            <w:rStyle w:val="Hyperlink"/>
          </w:rPr>
          <w:t>www.williamgarciaresume.com</w:t>
        </w:r>
      </w:hyperlink>
      <w:r w:rsidR="00933FB4">
        <w:t xml:space="preserve"> </w:t>
      </w:r>
    </w:p>
    <w:p w14:paraId="044CCFE6" w14:textId="77777777" w:rsidR="00033380" w:rsidRPr="00033380" w:rsidRDefault="00980ACE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7C61C0777655B54380B4FC5BADA1CBDD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14:paraId="11D05172" w14:textId="77777777" w:rsidR="00033380" w:rsidRPr="00116379" w:rsidRDefault="00980ACE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8B34673F9B5A4146ACF5F24DEF13D626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14:paraId="7FD1404D" w14:textId="4AE88C2D" w:rsidR="00DD5D7B" w:rsidRDefault="00DD5D7B" w:rsidP="00033380">
      <w:pPr>
        <w:pStyle w:val="ListParagraph"/>
      </w:pPr>
      <w:r>
        <w:t>Proficient in: Java, HTML</w:t>
      </w:r>
    </w:p>
    <w:p w14:paraId="199CCB87" w14:textId="77777777" w:rsidR="00DD5D7B" w:rsidRPr="00116379" w:rsidRDefault="00DD5D7B" w:rsidP="00033380">
      <w:pPr>
        <w:pStyle w:val="ListParagraph"/>
      </w:pPr>
      <w:r>
        <w:t>Familiar with: Python, C, C++, JavaScript, Node Js</w:t>
      </w:r>
    </w:p>
    <w:p w14:paraId="2F38AFC5" w14:textId="77777777" w:rsidR="00033380" w:rsidRDefault="00980ACE" w:rsidP="00C61CDD">
      <w:pPr>
        <w:pStyle w:val="Heading2"/>
      </w:pPr>
      <w:sdt>
        <w:sdtPr>
          <w:alias w:val="Software:"/>
          <w:tag w:val="Software:"/>
          <w:id w:val="-169031688"/>
          <w:placeholder>
            <w:docPart w:val="2615D2A91FCF27409B3ED1E983A9892E"/>
          </w:placeholder>
          <w:temporary/>
          <w:showingPlcHdr/>
          <w15:appearance w15:val="hidden"/>
        </w:sdtPr>
        <w:sdtEndPr/>
        <w:sdtContent>
          <w:r w:rsidR="00033380">
            <w:t>Software</w:t>
          </w:r>
        </w:sdtContent>
      </w:sdt>
    </w:p>
    <w:p w14:paraId="2CBBD51C" w14:textId="279C793F" w:rsidR="00465DDE" w:rsidRDefault="00465DDE" w:rsidP="00033380">
      <w:pPr>
        <w:pStyle w:val="ListParagraph"/>
      </w:pPr>
      <w:r>
        <w:t>Platforms: Mac OS</w:t>
      </w:r>
      <w:r w:rsidR="00510FA4">
        <w:t>,</w:t>
      </w:r>
      <w:r>
        <w:t xml:space="preserve"> Microsoft Windows® XP, Vista, 8,</w:t>
      </w:r>
      <w:r w:rsidR="00807DFF">
        <w:t xml:space="preserve"> </w:t>
      </w:r>
      <w:r>
        <w:t>10</w:t>
      </w:r>
      <w:r w:rsidR="00807DFF">
        <w:t>, 11</w:t>
      </w:r>
      <w:r w:rsidR="00510FA4">
        <w:t xml:space="preserve"> and Linux</w:t>
      </w:r>
    </w:p>
    <w:p w14:paraId="3CEB6405" w14:textId="36826D59" w:rsidR="00033380" w:rsidRDefault="00465DDE" w:rsidP="00465DDE">
      <w:pPr>
        <w:pStyle w:val="ListParagraph"/>
      </w:pPr>
      <w:r>
        <w:t xml:space="preserve">Database: </w:t>
      </w:r>
      <w:r w:rsidR="00CE5659">
        <w:t>MySQL</w:t>
      </w:r>
    </w:p>
    <w:p w14:paraId="2D68ED48" w14:textId="77777777" w:rsidR="00033380" w:rsidRDefault="00980ACE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E17437F86779BC48B87B7D7D0C80BA4A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63DF8EDE" w14:textId="77777777" w:rsidTr="005C0355">
        <w:trPr>
          <w:trHeight w:val="216"/>
        </w:trPr>
        <w:tc>
          <w:tcPr>
            <w:tcW w:w="6427" w:type="dxa"/>
          </w:tcPr>
          <w:p w14:paraId="2D63B85A" w14:textId="77777777" w:rsidR="00300698" w:rsidRPr="00DE7766" w:rsidRDefault="004154F4" w:rsidP="007D5AB6">
            <w:pPr>
              <w:pStyle w:val="Heading2"/>
            </w:pPr>
            <w:r>
              <w:t>Intern</w:t>
            </w:r>
            <w:r w:rsidR="00DD5D7B">
              <w:t xml:space="preserve"> Technician</w:t>
            </w:r>
          </w:p>
        </w:tc>
        <w:tc>
          <w:tcPr>
            <w:tcW w:w="2213" w:type="dxa"/>
          </w:tcPr>
          <w:p w14:paraId="65A41C53" w14:textId="77777777" w:rsidR="00300698" w:rsidRPr="00DE7766" w:rsidRDefault="004154F4" w:rsidP="007D5AB6">
            <w:pPr>
              <w:pStyle w:val="Dates"/>
            </w:pPr>
            <w:r>
              <w:t>2010-2012</w:t>
            </w:r>
          </w:p>
        </w:tc>
      </w:tr>
    </w:tbl>
    <w:p w14:paraId="1278B803" w14:textId="77777777" w:rsidR="00033380" w:rsidRPr="00D97489" w:rsidRDefault="004154F4" w:rsidP="00033380">
      <w:pPr>
        <w:pStyle w:val="Location"/>
      </w:pPr>
      <w:r>
        <w:t>LAUSD Los Angeles School of Global Studies</w:t>
      </w:r>
    </w:p>
    <w:p w14:paraId="3C380B01" w14:textId="77777777" w:rsidR="00033380" w:rsidRDefault="00BE75F9" w:rsidP="00033380">
      <w:pPr>
        <w:pStyle w:val="ListParagraph"/>
      </w:pPr>
      <w:r>
        <w:t>Support the IT team in installing and maintaining computer systems including hardware, software on desktops and laptops. (Windows and MacOS)</w:t>
      </w:r>
    </w:p>
    <w:p w14:paraId="4D0AFCE1" w14:textId="77777777" w:rsidR="00BE75F9" w:rsidRDefault="00BE75F9" w:rsidP="00033380">
      <w:pPr>
        <w:pStyle w:val="ListParagraph"/>
      </w:pPr>
      <w:r>
        <w:t>Troubleshoot issues with equipment such as printers, computers and servers.</w:t>
      </w:r>
    </w:p>
    <w:p w14:paraId="39942393" w14:textId="77777777" w:rsidR="00BE75F9" w:rsidRDefault="00BE75F9" w:rsidP="00033380">
      <w:pPr>
        <w:pStyle w:val="ListParagraph"/>
      </w:pPr>
      <w:r>
        <w:t>Determining causes of computer/software/network malfunctions through evaluation, testing and resolution via modifications, repairs or external support assistance.</w:t>
      </w:r>
    </w:p>
    <w:p w14:paraId="50632154" w14:textId="594270D4" w:rsidR="009E6BB7" w:rsidRDefault="000B20AF" w:rsidP="000B20AF">
      <w:pPr>
        <w:pStyle w:val="ListParagraph"/>
      </w:pPr>
      <w:r>
        <w:t>Install new desktops, applications, r</w:t>
      </w:r>
      <w:r w:rsidR="009E6BB7">
        <w:t>un software updates</w:t>
      </w:r>
      <w:r>
        <w:t>,</w:t>
      </w:r>
      <w:r w:rsidR="009E6BB7">
        <w:t xml:space="preserve"> and backups</w:t>
      </w:r>
      <w:r>
        <w:t xml:space="preserve"> when requested</w:t>
      </w:r>
      <w:r w:rsidR="009E6BB7">
        <w:t>.</w:t>
      </w:r>
    </w:p>
    <w:p w14:paraId="06027FB8" w14:textId="77777777" w:rsidR="009E6BB7" w:rsidRDefault="009E6BB7" w:rsidP="00033380">
      <w:pPr>
        <w:pStyle w:val="ListParagraph"/>
      </w:pPr>
      <w:r>
        <w:t>Research unusual bugs or issues the school teachers/staffs and student encounter.</w:t>
      </w:r>
    </w:p>
    <w:p w14:paraId="28EA650D" w14:textId="77777777" w:rsidR="009E6BB7" w:rsidRDefault="009E6BB7" w:rsidP="00033380">
      <w:pPr>
        <w:pStyle w:val="ListParagraph"/>
      </w:pPr>
      <w:r>
        <w:t>Resolve internet and network access issues on both wired and wireless.</w:t>
      </w:r>
    </w:p>
    <w:p w14:paraId="433367D5" w14:textId="77777777" w:rsidR="009E6BB7" w:rsidRDefault="009E6BB7" w:rsidP="00033380">
      <w:pPr>
        <w:pStyle w:val="ListParagraph"/>
      </w:pPr>
      <w:r>
        <w:t>Meet with staff to provided one-on-one technical assistance as needed/requested.</w:t>
      </w:r>
    </w:p>
    <w:p w14:paraId="2623347E" w14:textId="77777777" w:rsidR="00300698" w:rsidRDefault="009E6BB7" w:rsidP="002B72DA">
      <w:pPr>
        <w:pStyle w:val="ListParagraph"/>
      </w:pPr>
      <w:r>
        <w:t>Provide training to staff on new software and hardware use.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2CAEC841" w14:textId="77777777" w:rsidTr="005C0355">
        <w:trPr>
          <w:trHeight w:val="216"/>
        </w:trPr>
        <w:tc>
          <w:tcPr>
            <w:tcW w:w="6427" w:type="dxa"/>
          </w:tcPr>
          <w:p w14:paraId="2FA17EA5" w14:textId="77777777" w:rsidR="00300698" w:rsidRPr="00DE7766" w:rsidRDefault="00DD5D7B" w:rsidP="00A25C5F">
            <w:pPr>
              <w:pStyle w:val="Heading2"/>
            </w:pPr>
            <w:r>
              <w:t>Intern IT Support</w:t>
            </w:r>
          </w:p>
        </w:tc>
        <w:tc>
          <w:tcPr>
            <w:tcW w:w="2213" w:type="dxa"/>
          </w:tcPr>
          <w:p w14:paraId="6184549C" w14:textId="77777777" w:rsidR="00300698" w:rsidRPr="00DE7766" w:rsidRDefault="004154F4" w:rsidP="00A25C5F">
            <w:pPr>
              <w:pStyle w:val="Dates"/>
            </w:pPr>
            <w:r>
              <w:t>2015-2016</w:t>
            </w:r>
          </w:p>
        </w:tc>
      </w:tr>
    </w:tbl>
    <w:p w14:paraId="48452873" w14:textId="77777777" w:rsidR="00300698" w:rsidRPr="00D97489" w:rsidRDefault="004154F4" w:rsidP="00300698">
      <w:pPr>
        <w:pStyle w:val="Location"/>
      </w:pPr>
      <w:r>
        <w:t>Wood Care Preserving</w:t>
      </w:r>
    </w:p>
    <w:p w14:paraId="202D9E85" w14:textId="77777777" w:rsidR="00300698" w:rsidRPr="0010077D" w:rsidRDefault="002B1AB1" w:rsidP="00300698">
      <w:pPr>
        <w:pStyle w:val="ListParagraph"/>
      </w:pPr>
      <w:r>
        <w:t>Troubleshoot Issues with equipment such as printers, computers, and servers.</w:t>
      </w:r>
    </w:p>
    <w:p w14:paraId="11270686" w14:textId="77777777" w:rsidR="00300698" w:rsidRPr="0010077D" w:rsidRDefault="002B1AB1" w:rsidP="00300698">
      <w:pPr>
        <w:pStyle w:val="ListParagraph"/>
      </w:pPr>
      <w:r>
        <w:t>Run software updates and backups when requested.</w:t>
      </w:r>
    </w:p>
    <w:p w14:paraId="2131EA9E" w14:textId="77777777" w:rsidR="00300698" w:rsidRDefault="002B1AB1" w:rsidP="00300698">
      <w:pPr>
        <w:pStyle w:val="ListParagraph"/>
      </w:pPr>
      <w:r>
        <w:t>Installed new desktops, servers and applications.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4B860B28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1302821F" w14:textId="77777777" w:rsidR="00300698" w:rsidRPr="00D97489" w:rsidRDefault="00DD5D7B" w:rsidP="007D5AB6">
            <w:pPr>
              <w:pStyle w:val="Heading2"/>
            </w:pPr>
            <w:r>
              <w:t xml:space="preserve">Cashier/Parking Attendant/Cashier trainer 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6246A71E" w14:textId="77777777" w:rsidR="00300698" w:rsidRPr="00D97489" w:rsidRDefault="004154F4" w:rsidP="006962EF">
            <w:pPr>
              <w:pStyle w:val="Dates"/>
            </w:pPr>
            <w:r>
              <w:t>2016-2019</w:t>
            </w:r>
          </w:p>
        </w:tc>
      </w:tr>
    </w:tbl>
    <w:p w14:paraId="7066CE87" w14:textId="77777777" w:rsidR="00300698" w:rsidRDefault="004154F4" w:rsidP="00300698">
      <w:pPr>
        <w:pStyle w:val="Location"/>
        <w:rPr>
          <w:i w:val="0"/>
        </w:rPr>
      </w:pPr>
      <w:r>
        <w:t>Modern Parking Inc.</w:t>
      </w:r>
    </w:p>
    <w:p w14:paraId="330DF872" w14:textId="5251C9A0" w:rsidR="00300698" w:rsidRDefault="002B1AB1" w:rsidP="00300698">
      <w:pPr>
        <w:pStyle w:val="ListParagraph"/>
      </w:pPr>
      <w:r>
        <w:t>Open parking lots on time and follow the parking lot opening requirements including documentation pre-opening vehicles inventories</w:t>
      </w:r>
      <w:r w:rsidR="000B20AF">
        <w:t>.</w:t>
      </w:r>
    </w:p>
    <w:p w14:paraId="3A00FA5E" w14:textId="77777777" w:rsidR="002B1AB1" w:rsidRDefault="002B1AB1" w:rsidP="00300698">
      <w:pPr>
        <w:pStyle w:val="ListParagraph"/>
      </w:pPr>
      <w:r>
        <w:t>Collect Parking fee and issue a receipt to all vehicle entering the facility.</w:t>
      </w:r>
    </w:p>
    <w:p w14:paraId="5291B087" w14:textId="77777777" w:rsidR="002B1AB1" w:rsidRPr="002B1AB1" w:rsidRDefault="002B1AB1" w:rsidP="002B1AB1">
      <w:pPr>
        <w:pStyle w:val="ListParagraph"/>
      </w:pPr>
      <w:r w:rsidRPr="002B1AB1">
        <w:t>Train &amp; supervise new cashiers, making sure they know all rules and regulations for the location they are and provide help when they need it.</w:t>
      </w:r>
    </w:p>
    <w:p w14:paraId="3A2E16B7" w14:textId="77777777" w:rsidR="00300698" w:rsidRDefault="002B1AB1" w:rsidP="00795A95">
      <w:pPr>
        <w:pStyle w:val="ListParagraph"/>
      </w:pPr>
      <w:r>
        <w:t>Wear the proper uniform with a visible employee badge and maintain a clean appearance at all times.</w:t>
      </w:r>
    </w:p>
    <w:p w14:paraId="152A44FF" w14:textId="77777777" w:rsidR="00300698" w:rsidRDefault="00980ACE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DFEF4D8E725F9340859D8BEE117B6D05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4CFDC714" w14:textId="77777777" w:rsidTr="005C0355">
        <w:trPr>
          <w:trHeight w:val="216"/>
        </w:trPr>
        <w:tc>
          <w:tcPr>
            <w:tcW w:w="6485" w:type="dxa"/>
          </w:tcPr>
          <w:p w14:paraId="11A5AE4D" w14:textId="77777777" w:rsidR="00300698" w:rsidRDefault="004154F4" w:rsidP="007D5AB6">
            <w:pPr>
              <w:pStyle w:val="Heading2"/>
            </w:pPr>
            <w:r>
              <w:t>California State University of Los Angeles</w:t>
            </w:r>
          </w:p>
          <w:p w14:paraId="1C1C7446" w14:textId="77777777" w:rsidR="00D3324E" w:rsidRDefault="004154F4" w:rsidP="00AA1ACB">
            <w:pPr>
              <w:pStyle w:val="Location"/>
            </w:pPr>
            <w:r>
              <w:t>Los Angeles, CA</w:t>
            </w:r>
          </w:p>
          <w:p w14:paraId="0AA57308" w14:textId="77777777" w:rsidR="00AA1ACB" w:rsidRPr="00AA1ACB" w:rsidRDefault="004154F4" w:rsidP="00D3324E">
            <w:pPr>
              <w:pStyle w:val="ListParagraph"/>
            </w:pPr>
            <w:r>
              <w:t>B.S. in Computer Science</w:t>
            </w:r>
          </w:p>
        </w:tc>
        <w:tc>
          <w:tcPr>
            <w:tcW w:w="2155" w:type="dxa"/>
          </w:tcPr>
          <w:p w14:paraId="083AA5F8" w14:textId="77777777" w:rsidR="00300698" w:rsidRPr="006962EF" w:rsidRDefault="004154F4" w:rsidP="006962EF">
            <w:pPr>
              <w:pStyle w:val="Dates"/>
            </w:pPr>
            <w:r>
              <w:t>2012-2019</w:t>
            </w:r>
          </w:p>
        </w:tc>
      </w:tr>
    </w:tbl>
    <w:p w14:paraId="3ECB15A5" w14:textId="77777777"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530C9" w14:textId="77777777" w:rsidR="00980ACE" w:rsidRDefault="00980ACE" w:rsidP="00580C51">
      <w:pPr>
        <w:spacing w:before="0" w:after="0" w:line="240" w:lineRule="auto"/>
      </w:pPr>
      <w:r>
        <w:separator/>
      </w:r>
    </w:p>
  </w:endnote>
  <w:endnote w:type="continuationSeparator" w:id="0">
    <w:p w14:paraId="3A541757" w14:textId="77777777" w:rsidR="00980ACE" w:rsidRDefault="00980ACE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ABFBD" w14:textId="77777777" w:rsidR="00980ACE" w:rsidRDefault="00980ACE" w:rsidP="00580C51">
      <w:pPr>
        <w:spacing w:before="0" w:after="0" w:line="240" w:lineRule="auto"/>
      </w:pPr>
      <w:r>
        <w:separator/>
      </w:r>
    </w:p>
  </w:footnote>
  <w:footnote w:type="continuationSeparator" w:id="0">
    <w:p w14:paraId="39EA187A" w14:textId="77777777" w:rsidR="00980ACE" w:rsidRDefault="00980ACE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E15033"/>
    <w:multiLevelType w:val="multilevel"/>
    <w:tmpl w:val="F45C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A3AE2"/>
    <w:multiLevelType w:val="multilevel"/>
    <w:tmpl w:val="80F6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F4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0B20AF"/>
    <w:rsid w:val="0010077D"/>
    <w:rsid w:val="00116379"/>
    <w:rsid w:val="0013567F"/>
    <w:rsid w:val="00154698"/>
    <w:rsid w:val="00165BAF"/>
    <w:rsid w:val="00177AA8"/>
    <w:rsid w:val="001B4B27"/>
    <w:rsid w:val="0025418C"/>
    <w:rsid w:val="00264F92"/>
    <w:rsid w:val="002911C8"/>
    <w:rsid w:val="002A0B18"/>
    <w:rsid w:val="002B1AB1"/>
    <w:rsid w:val="002B72DA"/>
    <w:rsid w:val="00300698"/>
    <w:rsid w:val="00301257"/>
    <w:rsid w:val="00306C2A"/>
    <w:rsid w:val="00323AAA"/>
    <w:rsid w:val="00361AFB"/>
    <w:rsid w:val="003626D2"/>
    <w:rsid w:val="00374E86"/>
    <w:rsid w:val="00375877"/>
    <w:rsid w:val="003F5303"/>
    <w:rsid w:val="0041118B"/>
    <w:rsid w:val="004154F4"/>
    <w:rsid w:val="00465DDE"/>
    <w:rsid w:val="004D6619"/>
    <w:rsid w:val="00510FA4"/>
    <w:rsid w:val="00557584"/>
    <w:rsid w:val="00580C51"/>
    <w:rsid w:val="005C0355"/>
    <w:rsid w:val="005C5D33"/>
    <w:rsid w:val="006962EF"/>
    <w:rsid w:val="006E2432"/>
    <w:rsid w:val="007001D6"/>
    <w:rsid w:val="00723045"/>
    <w:rsid w:val="0072343E"/>
    <w:rsid w:val="00740BD5"/>
    <w:rsid w:val="00790D50"/>
    <w:rsid w:val="00795A95"/>
    <w:rsid w:val="007A2F12"/>
    <w:rsid w:val="007C5B9E"/>
    <w:rsid w:val="007D5AB6"/>
    <w:rsid w:val="00802A92"/>
    <w:rsid w:val="00807DFF"/>
    <w:rsid w:val="008639EB"/>
    <w:rsid w:val="00866CF9"/>
    <w:rsid w:val="008E18D5"/>
    <w:rsid w:val="0090731C"/>
    <w:rsid w:val="00907793"/>
    <w:rsid w:val="009077DC"/>
    <w:rsid w:val="00933FB4"/>
    <w:rsid w:val="00942976"/>
    <w:rsid w:val="009548CA"/>
    <w:rsid w:val="00980ACE"/>
    <w:rsid w:val="00987217"/>
    <w:rsid w:val="00996463"/>
    <w:rsid w:val="009E6BB7"/>
    <w:rsid w:val="00A07D6A"/>
    <w:rsid w:val="00A84E65"/>
    <w:rsid w:val="00AA1ACB"/>
    <w:rsid w:val="00AC26FD"/>
    <w:rsid w:val="00AF0D04"/>
    <w:rsid w:val="00AF1168"/>
    <w:rsid w:val="00B54803"/>
    <w:rsid w:val="00B97A1E"/>
    <w:rsid w:val="00BB2B3D"/>
    <w:rsid w:val="00BC249D"/>
    <w:rsid w:val="00BE75F9"/>
    <w:rsid w:val="00C069B4"/>
    <w:rsid w:val="00C302EE"/>
    <w:rsid w:val="00C55F0B"/>
    <w:rsid w:val="00C57C87"/>
    <w:rsid w:val="00C61CDD"/>
    <w:rsid w:val="00CD22BE"/>
    <w:rsid w:val="00CE5659"/>
    <w:rsid w:val="00D3324E"/>
    <w:rsid w:val="00D449BA"/>
    <w:rsid w:val="00D4662D"/>
    <w:rsid w:val="00D720EA"/>
    <w:rsid w:val="00D97489"/>
    <w:rsid w:val="00DD5D7B"/>
    <w:rsid w:val="00DE7766"/>
    <w:rsid w:val="00E33FCE"/>
    <w:rsid w:val="00E64C2A"/>
    <w:rsid w:val="00E85ACE"/>
    <w:rsid w:val="00EA5769"/>
    <w:rsid w:val="00F24373"/>
    <w:rsid w:val="00F510D1"/>
    <w:rsid w:val="00F8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AF5251"/>
  <w15:docId w15:val="{29964275-16FF-6C4D-952D-D7CF53F7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EA57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7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933F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lliamgarciaresum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garci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liam/Downloads/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61C0777655B54380B4FC5BADA1C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8FAD8-60CB-8A4E-9E05-FDB53113ACE9}"/>
      </w:docPartPr>
      <w:docPartBody>
        <w:p w:rsidR="00DB78F9" w:rsidRDefault="00AE1083">
          <w:pPr>
            <w:pStyle w:val="7C61C0777655B54380B4FC5BADA1CBDD"/>
          </w:pPr>
          <w:r>
            <w:t>Computer skills</w:t>
          </w:r>
        </w:p>
      </w:docPartBody>
    </w:docPart>
    <w:docPart>
      <w:docPartPr>
        <w:name w:val="8B34673F9B5A4146ACF5F24DEF13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353A0-FECD-D047-B3E8-2AE14DE5EA8C}"/>
      </w:docPartPr>
      <w:docPartBody>
        <w:p w:rsidR="00DB78F9" w:rsidRDefault="00AE1083">
          <w:pPr>
            <w:pStyle w:val="8B34673F9B5A4146ACF5F24DEF13D626"/>
          </w:pPr>
          <w:r w:rsidRPr="00116379">
            <w:t>Languages</w:t>
          </w:r>
        </w:p>
      </w:docPartBody>
    </w:docPart>
    <w:docPart>
      <w:docPartPr>
        <w:name w:val="2615D2A91FCF27409B3ED1E983A98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3C4B4-6D22-8E42-AC04-4A722BD41692}"/>
      </w:docPartPr>
      <w:docPartBody>
        <w:p w:rsidR="00DB78F9" w:rsidRDefault="00AE1083">
          <w:pPr>
            <w:pStyle w:val="2615D2A91FCF27409B3ED1E983A9892E"/>
          </w:pPr>
          <w:r>
            <w:t>Software</w:t>
          </w:r>
        </w:p>
      </w:docPartBody>
    </w:docPart>
    <w:docPart>
      <w:docPartPr>
        <w:name w:val="E17437F86779BC48B87B7D7D0C80B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094E3-50BE-D14B-8A0F-833F6B8427DF}"/>
      </w:docPartPr>
      <w:docPartBody>
        <w:p w:rsidR="00DB78F9" w:rsidRDefault="00AE1083">
          <w:pPr>
            <w:pStyle w:val="E17437F86779BC48B87B7D7D0C80BA4A"/>
          </w:pPr>
          <w:r>
            <w:t>Experience</w:t>
          </w:r>
        </w:p>
      </w:docPartBody>
    </w:docPart>
    <w:docPart>
      <w:docPartPr>
        <w:name w:val="DFEF4D8E725F9340859D8BEE117B6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86E0-5412-0047-B35F-B1A307936670}"/>
      </w:docPartPr>
      <w:docPartBody>
        <w:p w:rsidR="00DB78F9" w:rsidRDefault="00AE1083">
          <w:pPr>
            <w:pStyle w:val="DFEF4D8E725F9340859D8BEE117B6D0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6A"/>
    <w:rsid w:val="0007143F"/>
    <w:rsid w:val="000F5643"/>
    <w:rsid w:val="00473714"/>
    <w:rsid w:val="008C356A"/>
    <w:rsid w:val="00AE1083"/>
    <w:rsid w:val="00D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61C0777655B54380B4FC5BADA1CBDD">
    <w:name w:val="7C61C0777655B54380B4FC5BADA1CBDD"/>
  </w:style>
  <w:style w:type="paragraph" w:customStyle="1" w:styleId="8B34673F9B5A4146ACF5F24DEF13D626">
    <w:name w:val="8B34673F9B5A4146ACF5F24DEF13D626"/>
  </w:style>
  <w:style w:type="paragraph" w:customStyle="1" w:styleId="2615D2A91FCF27409B3ED1E983A9892E">
    <w:name w:val="2615D2A91FCF27409B3ED1E983A9892E"/>
  </w:style>
  <w:style w:type="paragraph" w:customStyle="1" w:styleId="E17437F86779BC48B87B7D7D0C80BA4A">
    <w:name w:val="E17437F86779BC48B87B7D7D0C80BA4A"/>
  </w:style>
  <w:style w:type="paragraph" w:customStyle="1" w:styleId="DFEF4D8E725F9340859D8BEE117B6D05">
    <w:name w:val="DFEF4D8E725F9340859D8BEE117B6D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tf02806148_win32.dotx</Template>
  <TotalTime>63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William Garcia</cp:lastModifiedBy>
  <cp:revision>17</cp:revision>
  <dcterms:created xsi:type="dcterms:W3CDTF">2020-12-06T09:16:00Z</dcterms:created>
  <dcterms:modified xsi:type="dcterms:W3CDTF">2021-09-29T02:09:00Z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