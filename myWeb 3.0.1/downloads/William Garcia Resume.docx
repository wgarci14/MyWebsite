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C4F0" w14:textId="77777777" w:rsidR="00165BAF" w:rsidRPr="00D63A26" w:rsidRDefault="004154F4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>William Garcia</w:t>
      </w:r>
    </w:p>
    <w:p w14:paraId="0CE30508" w14:textId="77777777" w:rsidR="00165BAF" w:rsidRPr="00D63A26" w:rsidRDefault="004154F4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>1416 W 2</w:t>
      </w:r>
      <w:r w:rsidRPr="00D63A26">
        <w:rPr>
          <w:rFonts w:cstheme="minorHAnsi"/>
          <w:vertAlign w:val="superscript"/>
        </w:rPr>
        <w:t>nd</w:t>
      </w:r>
      <w:r w:rsidRPr="00D63A26">
        <w:rPr>
          <w:rFonts w:cstheme="minorHAnsi"/>
        </w:rPr>
        <w:t xml:space="preserve"> St.</w:t>
      </w:r>
      <w:r w:rsidR="00165BAF" w:rsidRPr="00D63A26">
        <w:rPr>
          <w:rFonts w:cstheme="minorHAnsi"/>
        </w:rPr>
        <w:t xml:space="preserve">, </w:t>
      </w:r>
      <w:r w:rsidRPr="00D63A26">
        <w:rPr>
          <w:rFonts w:cstheme="minorHAnsi"/>
        </w:rPr>
        <w:t>Los Angeles CA 90026</w:t>
      </w:r>
    </w:p>
    <w:p w14:paraId="7202AA5E" w14:textId="503B9FF3" w:rsidR="007001D6" w:rsidRPr="00D63A26" w:rsidRDefault="00F24373" w:rsidP="00165BAF">
      <w:pPr>
        <w:pStyle w:val="ContactInfo"/>
        <w:rPr>
          <w:rFonts w:cstheme="minorHAnsi"/>
        </w:rPr>
      </w:pPr>
      <w:r w:rsidRPr="00D63A26">
        <w:rPr>
          <w:rFonts w:cstheme="minorHAnsi"/>
        </w:rPr>
        <w:t xml:space="preserve">Phone: </w:t>
      </w:r>
      <w:r w:rsidR="004154F4" w:rsidRPr="00D63A26">
        <w:rPr>
          <w:rFonts w:cstheme="minorHAnsi"/>
        </w:rPr>
        <w:t>(213) 290-8432</w:t>
      </w:r>
      <w:r w:rsidRPr="00D63A26">
        <w:rPr>
          <w:rFonts w:cstheme="minorHAnsi"/>
        </w:rPr>
        <w:tab/>
      </w:r>
      <w:r w:rsidR="00510FA4" w:rsidRPr="00D63A26">
        <w:rPr>
          <w:rFonts w:cstheme="minorHAnsi"/>
        </w:rPr>
        <w:t xml:space="preserve"> </w:t>
      </w:r>
      <w:r w:rsidR="00933FB4" w:rsidRPr="00D63A26">
        <w:rPr>
          <w:rFonts w:cstheme="minorHAnsi"/>
        </w:rPr>
        <w:t xml:space="preserve">Email: </w:t>
      </w:r>
      <w:hyperlink r:id="rId7" w:history="1">
        <w:r w:rsidR="00933FB4" w:rsidRPr="00D63A26">
          <w:rPr>
            <w:rStyle w:val="Hyperlink"/>
            <w:rFonts w:cstheme="minorHAnsi"/>
          </w:rPr>
          <w:t>Wgarci14@gmail.com</w:t>
        </w:r>
      </w:hyperlink>
      <w:r w:rsidRPr="00D63A26">
        <w:rPr>
          <w:rFonts w:cstheme="minorHAnsi"/>
        </w:rPr>
        <w:tab/>
      </w:r>
      <w:r w:rsidR="00933FB4" w:rsidRPr="00D63A26">
        <w:rPr>
          <w:rFonts w:cstheme="minorHAnsi"/>
        </w:rPr>
        <w:t xml:space="preserve">website: </w:t>
      </w:r>
      <w:hyperlink r:id="rId8" w:history="1">
        <w:r w:rsidR="00933FB4" w:rsidRPr="00D63A26">
          <w:rPr>
            <w:rStyle w:val="Hyperlink"/>
            <w:rFonts w:cstheme="minorHAnsi"/>
          </w:rPr>
          <w:t>www.williamgarciaresume.com</w:t>
        </w:r>
      </w:hyperlink>
    </w:p>
    <w:p w14:paraId="044CCFE6" w14:textId="77777777" w:rsidR="00033380" w:rsidRPr="00D63A26" w:rsidRDefault="00CE07BE" w:rsidP="00033380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Computer skills:"/>
          <w:tag w:val="Computer skills:"/>
          <w:id w:val="1126435726"/>
          <w:placeholder>
            <w:docPart w:val="7C61C0777655B54380B4FC5BADA1CBDD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asciiTheme="minorHAnsi" w:hAnsiTheme="minorHAnsi" w:cstheme="minorHAnsi"/>
            </w:rPr>
            <w:t>Computer skills</w:t>
          </w:r>
        </w:sdtContent>
      </w:sdt>
    </w:p>
    <w:p w14:paraId="11D05172" w14:textId="77777777" w:rsidR="00033380" w:rsidRPr="00D63A26" w:rsidRDefault="00CE07BE" w:rsidP="00033380">
      <w:pPr>
        <w:pStyle w:val="Heading2"/>
        <w:rPr>
          <w:rFonts w:cstheme="minorHAnsi"/>
        </w:rPr>
      </w:pPr>
      <w:sdt>
        <w:sdtPr>
          <w:rPr>
            <w:rFonts w:cstheme="minorHAnsi"/>
          </w:rPr>
          <w:alias w:val="Languages:"/>
          <w:tag w:val="Languages:"/>
          <w:id w:val="1517655715"/>
          <w:placeholder>
            <w:docPart w:val="8B34673F9B5A4146ACF5F24DEF13D626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cstheme="minorHAnsi"/>
            </w:rPr>
            <w:t>Languages</w:t>
          </w:r>
        </w:sdtContent>
      </w:sdt>
    </w:p>
    <w:p w14:paraId="7FD1404D" w14:textId="4AE88C2D" w:rsidR="00DD5D7B" w:rsidRPr="00D63A26" w:rsidRDefault="00DD5D7B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Proficient in: Java, HTML</w:t>
      </w:r>
    </w:p>
    <w:p w14:paraId="199CCB87" w14:textId="77777777" w:rsidR="00DD5D7B" w:rsidRPr="00D63A26" w:rsidRDefault="00DD5D7B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Familiar with: Python, C, C++, JavaScript, Node Js</w:t>
      </w:r>
    </w:p>
    <w:p w14:paraId="2F38AFC5" w14:textId="77777777" w:rsidR="00033380" w:rsidRPr="00D63A26" w:rsidRDefault="00CE07BE" w:rsidP="00C61CDD">
      <w:pPr>
        <w:pStyle w:val="Heading2"/>
        <w:rPr>
          <w:rFonts w:cstheme="minorHAnsi"/>
        </w:rPr>
      </w:pPr>
      <w:sdt>
        <w:sdtPr>
          <w:rPr>
            <w:rFonts w:cstheme="minorHAnsi"/>
          </w:rPr>
          <w:alias w:val="Software:"/>
          <w:tag w:val="Software:"/>
          <w:id w:val="-169031688"/>
          <w:placeholder>
            <w:docPart w:val="2615D2A91FCF27409B3ED1E983A9892E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cstheme="minorHAnsi"/>
            </w:rPr>
            <w:t>Software</w:t>
          </w:r>
        </w:sdtContent>
      </w:sdt>
    </w:p>
    <w:p w14:paraId="2CBBD51C" w14:textId="3FCF5F5B" w:rsidR="00465DDE" w:rsidRPr="00D63A26" w:rsidRDefault="00465DDE" w:rsidP="00033380">
      <w:pPr>
        <w:pStyle w:val="ListParagraph"/>
        <w:rPr>
          <w:rFonts w:cstheme="minorHAnsi"/>
        </w:rPr>
      </w:pPr>
      <w:r w:rsidRPr="00D63A26">
        <w:rPr>
          <w:rFonts w:cstheme="minorHAnsi"/>
        </w:rPr>
        <w:t>Platforms: Mac OS</w:t>
      </w:r>
      <w:r w:rsidR="00510FA4" w:rsidRPr="00D63A26">
        <w:rPr>
          <w:rFonts w:cstheme="minorHAnsi"/>
        </w:rPr>
        <w:t>,</w:t>
      </w:r>
      <w:r w:rsidRPr="00D63A26">
        <w:rPr>
          <w:rFonts w:cstheme="minorHAnsi"/>
        </w:rPr>
        <w:t xml:space="preserve"> Microsoft Windows® XP, Vista, 8, and 10</w:t>
      </w:r>
      <w:r w:rsidR="00510FA4" w:rsidRPr="00D63A26">
        <w:rPr>
          <w:rFonts w:cstheme="minorHAnsi"/>
        </w:rPr>
        <w:t xml:space="preserve"> and Linux</w:t>
      </w:r>
    </w:p>
    <w:p w14:paraId="3CEB6405" w14:textId="36826D59" w:rsidR="00033380" w:rsidRPr="00D63A26" w:rsidRDefault="00465DDE" w:rsidP="00465DDE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Database: </w:t>
      </w:r>
      <w:r w:rsidR="00CE5659" w:rsidRPr="00D63A26">
        <w:rPr>
          <w:rFonts w:cstheme="minorHAnsi"/>
        </w:rPr>
        <w:t>MySQL</w:t>
      </w:r>
    </w:p>
    <w:p w14:paraId="3A2E16B7" w14:textId="0D469F43" w:rsidR="00300698" w:rsidRPr="00D63A26" w:rsidRDefault="00CE07BE" w:rsidP="00B85DE9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1922599604"/>
          <w:placeholder>
            <w:docPart w:val="E17437F86779BC48B87B7D7D0C80BA4A"/>
          </w:placeholder>
          <w:temporary/>
          <w:showingPlcHdr/>
          <w15:appearance w15:val="hidden"/>
        </w:sdtPr>
        <w:sdtEndPr/>
        <w:sdtContent>
          <w:r w:rsidR="00033380" w:rsidRPr="00D63A26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482ABC" w:rsidRPr="00D63A26" w14:paraId="4C8CB5EE" w14:textId="77777777" w:rsidTr="0017786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5EBCBCC" w14:textId="41358FCE" w:rsidR="00482ABC" w:rsidRPr="00D63A26" w:rsidRDefault="00482ABC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>Service Desk Agent</w:t>
            </w:r>
            <w:r w:rsidRPr="00D63A26">
              <w:rPr>
                <w:rFonts w:cstheme="minorHAnsi"/>
              </w:rPr>
              <w:t>/</w:t>
            </w:r>
            <w:r w:rsidRPr="00D63A26">
              <w:rPr>
                <w:rFonts w:cstheme="minorHAnsi"/>
              </w:rPr>
              <w:t>NOC L1</w:t>
            </w:r>
            <w:r w:rsidRPr="00D63A26">
              <w:rPr>
                <w:rFonts w:cstheme="minorHAnsi"/>
              </w:rPr>
              <w:t xml:space="preserve">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1F62F98" w14:textId="47DB1106" w:rsidR="00482ABC" w:rsidRPr="00D63A26" w:rsidRDefault="00482ABC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</w:t>
            </w:r>
            <w:r w:rsidRPr="00D63A26">
              <w:rPr>
                <w:rFonts w:cstheme="minorHAnsi"/>
              </w:rPr>
              <w:t>21</w:t>
            </w:r>
            <w:r w:rsidRPr="00D63A26">
              <w:rPr>
                <w:rFonts w:cstheme="minorHAnsi"/>
              </w:rPr>
              <w:t>-</w:t>
            </w:r>
            <w:r w:rsidRPr="00D63A26">
              <w:rPr>
                <w:rFonts w:cstheme="minorHAnsi"/>
              </w:rPr>
              <w:t>Present</w:t>
            </w:r>
          </w:p>
        </w:tc>
      </w:tr>
    </w:tbl>
    <w:p w14:paraId="4D2C51E3" w14:textId="06BC2DA0" w:rsidR="00482ABC" w:rsidRPr="00D63A26" w:rsidRDefault="00482ABC" w:rsidP="00482ABC">
      <w:pPr>
        <w:pStyle w:val="Location"/>
        <w:rPr>
          <w:rFonts w:cstheme="minorHAnsi"/>
          <w:i w:val="0"/>
        </w:rPr>
      </w:pPr>
      <w:r w:rsidRPr="00D63A26">
        <w:rPr>
          <w:rFonts w:cstheme="minorHAnsi"/>
        </w:rPr>
        <w:t xml:space="preserve">Turner’s </w:t>
      </w:r>
      <w:proofErr w:type="spellStart"/>
      <w:r w:rsidRPr="00D63A26">
        <w:rPr>
          <w:rFonts w:cstheme="minorHAnsi"/>
        </w:rPr>
        <w:t>Techtronics</w:t>
      </w:r>
      <w:proofErr w:type="spellEnd"/>
      <w:r w:rsidRPr="00D63A26">
        <w:rPr>
          <w:rFonts w:cstheme="minorHAnsi"/>
        </w:rPr>
        <w:t>, Inc</w:t>
      </w:r>
    </w:p>
    <w:p w14:paraId="1C4B3383" w14:textId="6051F554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Receive and process requests for service via telephone and email</w:t>
      </w:r>
    </w:p>
    <w:p w14:paraId="10039177" w14:textId="3B4A7601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 xml:space="preserve">Troubleshoot and resolve issues on the initial call when </w:t>
      </w:r>
      <w:r w:rsidR="009848E4" w:rsidRPr="00D63A26">
        <w:rPr>
          <w:rFonts w:cstheme="minorHAnsi"/>
        </w:rPr>
        <w:t>possible,</w:t>
      </w:r>
      <w:r w:rsidRPr="00D63A26">
        <w:rPr>
          <w:rFonts w:cstheme="minorHAnsi"/>
        </w:rPr>
        <w:t xml:space="preserve"> utilizing the internal knowledge base, experience and team resources</w:t>
      </w:r>
    </w:p>
    <w:p w14:paraId="62296856" w14:textId="2E6355FE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Monitor unassigned ticket queue and follow up on assigned tickets every 24 hours</w:t>
      </w:r>
    </w:p>
    <w:p w14:paraId="05431FF4" w14:textId="353F2969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Identify and escalate tickets to TTI management or appropriate support groups when needed</w:t>
      </w:r>
    </w:p>
    <w:p w14:paraId="1F5CFC47" w14:textId="380AD8AE" w:rsidR="00AF49D4" w:rsidRPr="00D63A26" w:rsidRDefault="00AF49D4" w:rsidP="009848E4">
      <w:pPr>
        <w:pStyle w:val="ListParagraph"/>
        <w:rPr>
          <w:rFonts w:cstheme="minorHAnsi"/>
        </w:rPr>
      </w:pPr>
      <w:r w:rsidRPr="00D63A26">
        <w:rPr>
          <w:rFonts w:cstheme="minorHAnsi"/>
        </w:rPr>
        <w:t>Document issues and troubleshooting steps concisely in the ticketing system</w:t>
      </w:r>
    </w:p>
    <w:p w14:paraId="1A847578" w14:textId="3C9BA562" w:rsidR="009848E4" w:rsidRPr="00D63A26" w:rsidRDefault="00AF49D4" w:rsidP="00AF49D4">
      <w:pPr>
        <w:pStyle w:val="ListParagraph"/>
        <w:rPr>
          <w:rFonts w:cstheme="minorHAnsi"/>
        </w:rPr>
      </w:pPr>
      <w:r w:rsidRPr="00D63A26">
        <w:rPr>
          <w:rFonts w:cstheme="minorHAnsi"/>
        </w:rPr>
        <w:t>Follow up on open issues with escalation groups to provide updates to customer</w:t>
      </w:r>
    </w:p>
    <w:p w14:paraId="5E06834F" w14:textId="70E444F2" w:rsidR="009848E4" w:rsidRPr="00D63A26" w:rsidRDefault="009848E4" w:rsidP="009848E4">
      <w:pPr>
        <w:ind w:firstLine="432"/>
        <w:rPr>
          <w:rFonts w:cstheme="minorHAnsi"/>
        </w:rPr>
      </w:pPr>
      <w:r w:rsidRPr="00D63A26">
        <w:rPr>
          <w:rFonts w:cstheme="minorHAnsi"/>
        </w:rPr>
        <w:t>NOC:</w:t>
      </w:r>
    </w:p>
    <w:p w14:paraId="754EC6AB" w14:textId="32125A8D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M</w:t>
      </w:r>
      <w:r w:rsidRPr="00D63A26">
        <w:rPr>
          <w:rFonts w:cstheme="minorHAnsi"/>
        </w:rPr>
        <w:t>onitoring, escalating, and provide major incident management support.</w:t>
      </w:r>
    </w:p>
    <w:p w14:paraId="50EC67FE" w14:textId="00A9DEB1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P</w:t>
      </w:r>
      <w:r w:rsidRPr="00D63A26">
        <w:rPr>
          <w:rFonts w:cstheme="minorHAnsi"/>
        </w:rPr>
        <w:t>rovid</w:t>
      </w:r>
      <w:r w:rsidRPr="00D63A26">
        <w:rPr>
          <w:rFonts w:cstheme="minorHAnsi"/>
        </w:rPr>
        <w:t>e</w:t>
      </w:r>
      <w:r w:rsidRPr="00D63A26">
        <w:rPr>
          <w:rFonts w:cstheme="minorHAnsi"/>
        </w:rPr>
        <w:t xml:space="preserve"> </w:t>
      </w:r>
      <w:r w:rsidRPr="00D63A26">
        <w:rPr>
          <w:rFonts w:cstheme="minorHAnsi"/>
        </w:rPr>
        <w:t>after-hours</w:t>
      </w:r>
      <w:r w:rsidRPr="00D63A26">
        <w:rPr>
          <w:rFonts w:cstheme="minorHAnsi"/>
        </w:rPr>
        <w:t xml:space="preserve"> </w:t>
      </w:r>
      <w:r w:rsidRPr="00D63A26">
        <w:rPr>
          <w:rFonts w:cstheme="minorHAnsi"/>
        </w:rPr>
        <w:t>S</w:t>
      </w:r>
      <w:r w:rsidRPr="00D63A26">
        <w:rPr>
          <w:rFonts w:cstheme="minorHAnsi"/>
        </w:rPr>
        <w:t xml:space="preserve">ervice </w:t>
      </w:r>
      <w:r w:rsidRPr="00D63A26">
        <w:rPr>
          <w:rFonts w:cstheme="minorHAnsi"/>
        </w:rPr>
        <w:t>D</w:t>
      </w:r>
      <w:r w:rsidRPr="00D63A26">
        <w:rPr>
          <w:rFonts w:cstheme="minorHAnsi"/>
        </w:rPr>
        <w:t xml:space="preserve">esk </w:t>
      </w:r>
      <w:r w:rsidRPr="00D63A26">
        <w:rPr>
          <w:rFonts w:cstheme="minorHAnsi"/>
        </w:rPr>
        <w:t>s</w:t>
      </w:r>
      <w:r w:rsidRPr="00D63A26">
        <w:rPr>
          <w:rFonts w:cstheme="minorHAnsi"/>
        </w:rPr>
        <w:t>upport and providing back up support for the Service Desk team during regular business hours.</w:t>
      </w:r>
    </w:p>
    <w:p w14:paraId="712EB782" w14:textId="68247086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R</w:t>
      </w:r>
      <w:r w:rsidRPr="00D63A26">
        <w:rPr>
          <w:rFonts w:cstheme="minorHAnsi"/>
        </w:rPr>
        <w:t xml:space="preserve">esponsible for using various monitoring tools and resources to monitor alerts, major incidents, outages, and general infrastructure health. </w:t>
      </w:r>
    </w:p>
    <w:p w14:paraId="4966D323" w14:textId="77777777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V</w:t>
      </w:r>
      <w:r w:rsidRPr="00D63A26">
        <w:rPr>
          <w:rFonts w:cstheme="minorHAnsi"/>
        </w:rPr>
        <w:t xml:space="preserve">alidate if alerts are in production or out of scope. </w:t>
      </w:r>
      <w:r w:rsidRPr="00D63A26">
        <w:rPr>
          <w:rFonts w:cstheme="minorHAnsi"/>
        </w:rPr>
        <w:t>C</w:t>
      </w:r>
      <w:r w:rsidRPr="00D63A26">
        <w:rPr>
          <w:rFonts w:cstheme="minorHAnsi"/>
        </w:rPr>
        <w:t xml:space="preserve">ommunicate with the Service Desk team for reports of application and/or network outages. </w:t>
      </w:r>
    </w:p>
    <w:p w14:paraId="58A1C3EF" w14:textId="5F284C0C" w:rsidR="00D63A26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M</w:t>
      </w:r>
      <w:r w:rsidRPr="00D63A26">
        <w:rPr>
          <w:rFonts w:cstheme="minorHAnsi"/>
        </w:rPr>
        <w:t>onitor the Command Center call queue in case IT users calling in to report outages or other major incidents.</w:t>
      </w:r>
    </w:p>
    <w:p w14:paraId="6C5F8E33" w14:textId="026BFECB" w:rsidR="009848E4" w:rsidRPr="00D63A26" w:rsidRDefault="00D63A26" w:rsidP="00D63A26">
      <w:pPr>
        <w:pStyle w:val="ListParagraph"/>
        <w:rPr>
          <w:rFonts w:cstheme="minorHAnsi"/>
        </w:rPr>
      </w:pPr>
      <w:r w:rsidRPr="00D63A26">
        <w:rPr>
          <w:rFonts w:cstheme="minorHAnsi"/>
        </w:rPr>
        <w:t>When a major incident is declared, we must send out a major system disruption (MSD) email. Depending on the severity of the issue or the owner of the issue, we may also need to create a bridge or a Slack channel for ease of communication and collaboration. Outages and/or major incidents are not created equal, therefore, we must determine the scope and impact when we declare an MSD.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B85DE9" w:rsidRPr="00D63A26" w14:paraId="07D9E86F" w14:textId="77777777" w:rsidTr="00177867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342F58A1" w14:textId="77777777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 xml:space="preserve">Cashier/Parking Attendant/Cashier trainer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767E571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2016-2020</w:t>
            </w:r>
          </w:p>
        </w:tc>
      </w:tr>
    </w:tbl>
    <w:p w14:paraId="4DB6AFA2" w14:textId="77777777" w:rsidR="00B85DE9" w:rsidRPr="00D63A26" w:rsidRDefault="00B85DE9" w:rsidP="00B85DE9">
      <w:pPr>
        <w:pStyle w:val="Location"/>
        <w:rPr>
          <w:rFonts w:cstheme="minorHAnsi"/>
          <w:i w:val="0"/>
        </w:rPr>
      </w:pPr>
      <w:r w:rsidRPr="00D63A26">
        <w:rPr>
          <w:rFonts w:cstheme="minorHAnsi"/>
        </w:rPr>
        <w:t>Modern Parking Inc.</w:t>
      </w:r>
    </w:p>
    <w:p w14:paraId="747CB45D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Open parking lots on time and follow the parking lot opening requirements including documentation pre-opening vehicles inventories.</w:t>
      </w:r>
    </w:p>
    <w:p w14:paraId="6F203DCE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Collect Parking fee and issue a receipt to all vehicle entering the facility.</w:t>
      </w:r>
    </w:p>
    <w:p w14:paraId="72224D1F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Train &amp; supervise new cashiers, making sure they know all rules and regulations for the location they are and provide help when they need it.</w:t>
      </w:r>
    </w:p>
    <w:p w14:paraId="0375220D" w14:textId="0D5A3663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Wear the proper uniform with a visible employee badge and maintain a clean appearance at all times.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85DE9" w:rsidRPr="00D63A26" w14:paraId="2117F084" w14:textId="77777777" w:rsidTr="00177867">
        <w:trPr>
          <w:trHeight w:val="216"/>
        </w:trPr>
        <w:tc>
          <w:tcPr>
            <w:tcW w:w="6427" w:type="dxa"/>
          </w:tcPr>
          <w:p w14:paraId="452530BC" w14:textId="77777777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lastRenderedPageBreak/>
              <w:t>Intern IT Support</w:t>
            </w:r>
          </w:p>
        </w:tc>
        <w:tc>
          <w:tcPr>
            <w:tcW w:w="2213" w:type="dxa"/>
          </w:tcPr>
          <w:p w14:paraId="3ECB8772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2015-2016</w:t>
            </w:r>
          </w:p>
        </w:tc>
      </w:tr>
    </w:tbl>
    <w:p w14:paraId="2E72B219" w14:textId="77777777" w:rsidR="00B85DE9" w:rsidRPr="00D63A26" w:rsidRDefault="00B85DE9" w:rsidP="00B85DE9">
      <w:pPr>
        <w:pStyle w:val="Location"/>
        <w:rPr>
          <w:rFonts w:cstheme="minorHAnsi"/>
        </w:rPr>
      </w:pPr>
      <w:r w:rsidRPr="00D63A26">
        <w:rPr>
          <w:rFonts w:cstheme="minorHAnsi"/>
        </w:rPr>
        <w:t>Wood Care Preserving</w:t>
      </w:r>
    </w:p>
    <w:p w14:paraId="01274120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Troubleshoot Issues with equipment such as printers, computers, and servers.</w:t>
      </w:r>
    </w:p>
    <w:p w14:paraId="59FA2C82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Run software updates and backups when requested.</w:t>
      </w:r>
    </w:p>
    <w:p w14:paraId="58E526B1" w14:textId="269493F5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Installed new desktops, servers and applications.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B85DE9" w:rsidRPr="00D63A26" w14:paraId="0978EEEC" w14:textId="77777777" w:rsidTr="00177867">
        <w:trPr>
          <w:trHeight w:val="216"/>
        </w:trPr>
        <w:tc>
          <w:tcPr>
            <w:tcW w:w="6427" w:type="dxa"/>
          </w:tcPr>
          <w:p w14:paraId="3B78622D" w14:textId="0D93B7D5" w:rsidR="00B85DE9" w:rsidRPr="00D63A26" w:rsidRDefault="00B85DE9" w:rsidP="00177867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>Intern Technician</w:t>
            </w:r>
          </w:p>
        </w:tc>
        <w:tc>
          <w:tcPr>
            <w:tcW w:w="2213" w:type="dxa"/>
          </w:tcPr>
          <w:p w14:paraId="145B3124" w14:textId="77777777" w:rsidR="00B85DE9" w:rsidRPr="00D63A26" w:rsidRDefault="00B85DE9" w:rsidP="00177867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2010-2012</w:t>
            </w:r>
          </w:p>
        </w:tc>
      </w:tr>
    </w:tbl>
    <w:p w14:paraId="7F729A17" w14:textId="77777777" w:rsidR="00B85DE9" w:rsidRPr="00D63A26" w:rsidRDefault="00B85DE9" w:rsidP="00B85DE9">
      <w:pPr>
        <w:pStyle w:val="Location"/>
        <w:rPr>
          <w:rFonts w:cstheme="minorHAnsi"/>
        </w:rPr>
      </w:pPr>
      <w:r w:rsidRPr="00D63A26">
        <w:rPr>
          <w:rFonts w:cstheme="minorHAnsi"/>
        </w:rPr>
        <w:t>LAUSD Los Angeles School of Global Studies</w:t>
      </w:r>
    </w:p>
    <w:p w14:paraId="6A8E53B2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Support the IT team in installing and maintaining computer systems including hardware, software on desktops and laptops. (Windows and MacOS)</w:t>
      </w:r>
    </w:p>
    <w:p w14:paraId="712DD0DE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Troubleshoot issues with equipment such as printers, computers and servers.</w:t>
      </w:r>
    </w:p>
    <w:p w14:paraId="05B2C27F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Determining causes of computer/software/network malfunctions through evaluation, testing and resolution via modifications, repairs or external support assistance.</w:t>
      </w:r>
    </w:p>
    <w:p w14:paraId="35DC40B4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Install new desktops, applications, run software updates, and backups when requested.</w:t>
      </w:r>
    </w:p>
    <w:p w14:paraId="5DAB0691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Research unusual bugs or issues the school teachers/staffs and student encounter.</w:t>
      </w:r>
    </w:p>
    <w:p w14:paraId="0527C5F7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Resolve internet and network access issues on both wired and wireless.</w:t>
      </w:r>
    </w:p>
    <w:p w14:paraId="61E24DAD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Meet with staff to provided one-on-one technical assistance as needed/requested.</w:t>
      </w:r>
    </w:p>
    <w:p w14:paraId="41CAC17C" w14:textId="77777777" w:rsidR="00B85DE9" w:rsidRPr="00D63A26" w:rsidRDefault="00B85DE9" w:rsidP="00B85DE9">
      <w:pPr>
        <w:pStyle w:val="ListParagraph"/>
        <w:rPr>
          <w:rFonts w:cstheme="minorHAnsi"/>
        </w:rPr>
      </w:pPr>
      <w:r w:rsidRPr="00D63A26">
        <w:rPr>
          <w:rFonts w:cstheme="minorHAnsi"/>
        </w:rPr>
        <w:t>Provide training to staff on new software and hardware use.</w:t>
      </w:r>
    </w:p>
    <w:p w14:paraId="152A44FF" w14:textId="77777777" w:rsidR="00300698" w:rsidRPr="00D63A26" w:rsidRDefault="00CE07BE" w:rsidP="00300698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1516970808"/>
          <w:placeholder>
            <w:docPart w:val="DFEF4D8E725F9340859D8BEE117B6D05"/>
          </w:placeholder>
          <w:temporary/>
          <w:showingPlcHdr/>
          <w15:appearance w15:val="hidden"/>
        </w:sdtPr>
        <w:sdtEndPr/>
        <w:sdtContent>
          <w:r w:rsidR="00300698" w:rsidRPr="00D63A26">
            <w:rPr>
              <w:rFonts w:asciiTheme="minorHAnsi" w:hAnsiTheme="minorHAnsi" w:cstheme="minorHAnsi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63A26" w14:paraId="4CFDC714" w14:textId="77777777" w:rsidTr="005C0355">
        <w:trPr>
          <w:trHeight w:val="216"/>
        </w:trPr>
        <w:tc>
          <w:tcPr>
            <w:tcW w:w="6485" w:type="dxa"/>
          </w:tcPr>
          <w:p w14:paraId="11A5AE4D" w14:textId="77777777" w:rsidR="00300698" w:rsidRPr="00D63A26" w:rsidRDefault="004154F4" w:rsidP="007D5AB6">
            <w:pPr>
              <w:pStyle w:val="Heading2"/>
              <w:rPr>
                <w:rFonts w:cstheme="minorHAnsi"/>
              </w:rPr>
            </w:pPr>
            <w:r w:rsidRPr="00D63A26">
              <w:rPr>
                <w:rFonts w:cstheme="minorHAnsi"/>
              </w:rPr>
              <w:t>California State University of Los Angeles</w:t>
            </w:r>
          </w:p>
          <w:p w14:paraId="1C1C7446" w14:textId="77777777" w:rsidR="00D3324E" w:rsidRPr="00D63A26" w:rsidRDefault="004154F4" w:rsidP="00AA1ACB">
            <w:pPr>
              <w:pStyle w:val="Location"/>
              <w:rPr>
                <w:rFonts w:cstheme="minorHAnsi"/>
              </w:rPr>
            </w:pPr>
            <w:r w:rsidRPr="00D63A26">
              <w:rPr>
                <w:rFonts w:cstheme="minorHAnsi"/>
              </w:rPr>
              <w:t>Los Angeles, CA</w:t>
            </w:r>
          </w:p>
          <w:p w14:paraId="0AA57308" w14:textId="77777777" w:rsidR="00AA1ACB" w:rsidRPr="00D63A26" w:rsidRDefault="004154F4" w:rsidP="00D3324E">
            <w:pPr>
              <w:pStyle w:val="ListParagraph"/>
              <w:rPr>
                <w:rFonts w:cstheme="minorHAnsi"/>
              </w:rPr>
            </w:pPr>
            <w:r w:rsidRPr="00D63A26">
              <w:rPr>
                <w:rFonts w:cstheme="minorHAnsi"/>
              </w:rPr>
              <w:t>B.S. in Computer Science</w:t>
            </w:r>
          </w:p>
        </w:tc>
        <w:tc>
          <w:tcPr>
            <w:tcW w:w="2155" w:type="dxa"/>
          </w:tcPr>
          <w:p w14:paraId="083AA5F8" w14:textId="77777777" w:rsidR="00300698" w:rsidRPr="00D63A26" w:rsidRDefault="004154F4" w:rsidP="006962EF">
            <w:pPr>
              <w:pStyle w:val="Dates"/>
              <w:rPr>
                <w:rFonts w:cstheme="minorHAnsi"/>
              </w:rPr>
            </w:pPr>
            <w:r w:rsidRPr="00D63A26">
              <w:rPr>
                <w:rFonts w:cstheme="minorHAnsi"/>
              </w:rPr>
              <w:t>2012-2019</w:t>
            </w:r>
          </w:p>
        </w:tc>
      </w:tr>
    </w:tbl>
    <w:p w14:paraId="3ECB15A5" w14:textId="77777777" w:rsidR="00300698" w:rsidRPr="00D63A26" w:rsidRDefault="00300698" w:rsidP="00AA1ACB">
      <w:pPr>
        <w:rPr>
          <w:rFonts w:cstheme="minorHAnsi"/>
        </w:rPr>
      </w:pPr>
    </w:p>
    <w:sectPr w:rsidR="00300698" w:rsidRPr="00D63A2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FEF9" w14:textId="77777777" w:rsidR="00CE07BE" w:rsidRDefault="00CE07BE" w:rsidP="00580C51">
      <w:pPr>
        <w:spacing w:before="0" w:after="0" w:line="240" w:lineRule="auto"/>
      </w:pPr>
      <w:r>
        <w:separator/>
      </w:r>
    </w:p>
  </w:endnote>
  <w:endnote w:type="continuationSeparator" w:id="0">
    <w:p w14:paraId="0347235D" w14:textId="77777777" w:rsidR="00CE07BE" w:rsidRDefault="00CE07BE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7A1E" w14:textId="77777777" w:rsidR="00CE07BE" w:rsidRDefault="00CE07BE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A2862B6" w14:textId="77777777" w:rsidR="00CE07BE" w:rsidRDefault="00CE07BE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E15033"/>
    <w:multiLevelType w:val="multilevel"/>
    <w:tmpl w:val="F45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AE2"/>
    <w:multiLevelType w:val="multilevel"/>
    <w:tmpl w:val="80F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4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0B20AF"/>
    <w:rsid w:val="0010077D"/>
    <w:rsid w:val="00116379"/>
    <w:rsid w:val="0013567F"/>
    <w:rsid w:val="00154698"/>
    <w:rsid w:val="00165BAF"/>
    <w:rsid w:val="00177AA8"/>
    <w:rsid w:val="001B4B27"/>
    <w:rsid w:val="0025418C"/>
    <w:rsid w:val="00264F92"/>
    <w:rsid w:val="002911C8"/>
    <w:rsid w:val="002A0B18"/>
    <w:rsid w:val="002B1AB1"/>
    <w:rsid w:val="002B72DA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154F4"/>
    <w:rsid w:val="00465DDE"/>
    <w:rsid w:val="00482ABC"/>
    <w:rsid w:val="004D6619"/>
    <w:rsid w:val="00510FA4"/>
    <w:rsid w:val="00557584"/>
    <w:rsid w:val="00580C51"/>
    <w:rsid w:val="005C0355"/>
    <w:rsid w:val="005C5D33"/>
    <w:rsid w:val="006962EF"/>
    <w:rsid w:val="006E2432"/>
    <w:rsid w:val="007001D6"/>
    <w:rsid w:val="00723045"/>
    <w:rsid w:val="0072343E"/>
    <w:rsid w:val="00740BD5"/>
    <w:rsid w:val="00790D50"/>
    <w:rsid w:val="00795A95"/>
    <w:rsid w:val="007A2F12"/>
    <w:rsid w:val="007C5B9E"/>
    <w:rsid w:val="007D5AB6"/>
    <w:rsid w:val="00802A92"/>
    <w:rsid w:val="008639EB"/>
    <w:rsid w:val="00866CF9"/>
    <w:rsid w:val="008E18D5"/>
    <w:rsid w:val="0090731C"/>
    <w:rsid w:val="00907793"/>
    <w:rsid w:val="009077DC"/>
    <w:rsid w:val="00933FB4"/>
    <w:rsid w:val="00942976"/>
    <w:rsid w:val="009548CA"/>
    <w:rsid w:val="009848E4"/>
    <w:rsid w:val="00987217"/>
    <w:rsid w:val="00996463"/>
    <w:rsid w:val="009E6BB7"/>
    <w:rsid w:val="00A07D6A"/>
    <w:rsid w:val="00A84E65"/>
    <w:rsid w:val="00AA1ACB"/>
    <w:rsid w:val="00AC26FD"/>
    <w:rsid w:val="00AF0D04"/>
    <w:rsid w:val="00AF1168"/>
    <w:rsid w:val="00AF49D4"/>
    <w:rsid w:val="00B54803"/>
    <w:rsid w:val="00B85DE9"/>
    <w:rsid w:val="00B97A1E"/>
    <w:rsid w:val="00BB2B3D"/>
    <w:rsid w:val="00BC249D"/>
    <w:rsid w:val="00BE75F9"/>
    <w:rsid w:val="00C069B4"/>
    <w:rsid w:val="00C302EE"/>
    <w:rsid w:val="00C55F0B"/>
    <w:rsid w:val="00C57C87"/>
    <w:rsid w:val="00C61CDD"/>
    <w:rsid w:val="00CD22BE"/>
    <w:rsid w:val="00CE07BE"/>
    <w:rsid w:val="00CE5659"/>
    <w:rsid w:val="00D3324E"/>
    <w:rsid w:val="00D449BA"/>
    <w:rsid w:val="00D4662D"/>
    <w:rsid w:val="00D63A26"/>
    <w:rsid w:val="00D720EA"/>
    <w:rsid w:val="00D97489"/>
    <w:rsid w:val="00DD5D7B"/>
    <w:rsid w:val="00DE7766"/>
    <w:rsid w:val="00E33FCE"/>
    <w:rsid w:val="00E64C2A"/>
    <w:rsid w:val="00E85ACE"/>
    <w:rsid w:val="00EA5769"/>
    <w:rsid w:val="00F24373"/>
    <w:rsid w:val="00F510D1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F5251"/>
  <w15:docId w15:val="{29964275-16FF-6C4D-952D-D7CF53F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EA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33F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liamgarciaresum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garci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am/Downloads/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C61C0777655B54380B4FC5BADA1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8FAD8-60CB-8A4E-9E05-FDB53113ACE9}"/>
      </w:docPartPr>
      <w:docPartBody>
        <w:p w:rsidR="00DB78F9" w:rsidRDefault="00AE1083">
          <w:pPr>
            <w:pStyle w:val="7C61C0777655B54380B4FC5BADA1CBDD"/>
          </w:pPr>
          <w:r>
            <w:t>Computer skills</w:t>
          </w:r>
        </w:p>
      </w:docPartBody>
    </w:docPart>
    <w:docPart>
      <w:docPartPr>
        <w:name w:val="8B34673F9B5A4146ACF5F24DEF13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353A0-FECD-D047-B3E8-2AE14DE5EA8C}"/>
      </w:docPartPr>
      <w:docPartBody>
        <w:p w:rsidR="00DB78F9" w:rsidRDefault="00AE1083">
          <w:pPr>
            <w:pStyle w:val="8B34673F9B5A4146ACF5F24DEF13D626"/>
          </w:pPr>
          <w:r w:rsidRPr="00116379">
            <w:t>Languages</w:t>
          </w:r>
        </w:p>
      </w:docPartBody>
    </w:docPart>
    <w:docPart>
      <w:docPartPr>
        <w:name w:val="2615D2A91FCF27409B3ED1E983A98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C4B4-6D22-8E42-AC04-4A722BD41692}"/>
      </w:docPartPr>
      <w:docPartBody>
        <w:p w:rsidR="00DB78F9" w:rsidRDefault="00AE1083">
          <w:pPr>
            <w:pStyle w:val="2615D2A91FCF27409B3ED1E983A9892E"/>
          </w:pPr>
          <w:r>
            <w:t>Software</w:t>
          </w:r>
        </w:p>
      </w:docPartBody>
    </w:docPart>
    <w:docPart>
      <w:docPartPr>
        <w:name w:val="E17437F86779BC48B87B7D7D0C80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94E3-50BE-D14B-8A0F-833F6B8427DF}"/>
      </w:docPartPr>
      <w:docPartBody>
        <w:p w:rsidR="00DB78F9" w:rsidRDefault="00AE1083">
          <w:pPr>
            <w:pStyle w:val="E17437F86779BC48B87B7D7D0C80BA4A"/>
          </w:pPr>
          <w:r>
            <w:t>Experience</w:t>
          </w:r>
        </w:p>
      </w:docPartBody>
    </w:docPart>
    <w:docPart>
      <w:docPartPr>
        <w:name w:val="DFEF4D8E725F9340859D8BEE117B6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86E0-5412-0047-B35F-B1A307936670}"/>
      </w:docPartPr>
      <w:docPartBody>
        <w:p w:rsidR="00DB78F9" w:rsidRDefault="00AE1083">
          <w:pPr>
            <w:pStyle w:val="DFEF4D8E725F9340859D8BEE117B6D0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A"/>
    <w:rsid w:val="0007143F"/>
    <w:rsid w:val="00231A12"/>
    <w:rsid w:val="00473714"/>
    <w:rsid w:val="008C356A"/>
    <w:rsid w:val="00AE1083"/>
    <w:rsid w:val="00D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1C0777655B54380B4FC5BADA1CBDD">
    <w:name w:val="7C61C0777655B54380B4FC5BADA1CBDD"/>
  </w:style>
  <w:style w:type="paragraph" w:customStyle="1" w:styleId="8B34673F9B5A4146ACF5F24DEF13D626">
    <w:name w:val="8B34673F9B5A4146ACF5F24DEF13D626"/>
  </w:style>
  <w:style w:type="paragraph" w:customStyle="1" w:styleId="2615D2A91FCF27409B3ED1E983A9892E">
    <w:name w:val="2615D2A91FCF27409B3ED1E983A9892E"/>
  </w:style>
  <w:style w:type="paragraph" w:customStyle="1" w:styleId="E17437F86779BC48B87B7D7D0C80BA4A">
    <w:name w:val="E17437F86779BC48B87B7D7D0C80BA4A"/>
  </w:style>
  <w:style w:type="paragraph" w:customStyle="1" w:styleId="DFEF4D8E725F9340859D8BEE117B6D05">
    <w:name w:val="DFEF4D8E725F9340859D8BEE117B6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tf02806148_win32.dotx</Template>
  <TotalTime>85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William Garcia</cp:lastModifiedBy>
  <cp:revision>19</cp:revision>
  <dcterms:created xsi:type="dcterms:W3CDTF">2020-12-06T09:16:00Z</dcterms:created>
  <dcterms:modified xsi:type="dcterms:W3CDTF">2021-05-27T19:28:00Z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